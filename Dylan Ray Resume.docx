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B2A6" w14:textId="78BBDC44" w:rsidR="00C067C5" w:rsidRPr="00843164" w:rsidRDefault="00F83C18" w:rsidP="00F83C18">
      <w:pPr>
        <w:pStyle w:val="Title"/>
        <w:jc w:val="center"/>
      </w:pPr>
      <w:r>
        <w:t>Dylan Ray</w:t>
      </w:r>
    </w:p>
    <w:tbl>
      <w:tblPr>
        <w:tblStyle w:val="ResumeTable"/>
        <w:tblW w:w="5527" w:type="pct"/>
        <w:tblCellMar>
          <w:left w:w="1656" w:type="dxa"/>
        </w:tblCellMar>
        <w:tblLook w:val="0620" w:firstRow="1" w:lastRow="0" w:firstColumn="0" w:lastColumn="0" w:noHBand="1" w:noVBand="1"/>
        <w:tblDescription w:val="Contact Info table"/>
      </w:tblPr>
      <w:tblGrid>
        <w:gridCol w:w="10028"/>
      </w:tblGrid>
      <w:tr w:rsidR="00260D3F" w:rsidRPr="00843164" w14:paraId="20B133B4" w14:textId="77777777" w:rsidTr="00F83C18">
        <w:trPr>
          <w:cnfStyle w:val="100000000000" w:firstRow="1" w:lastRow="0" w:firstColumn="0" w:lastColumn="0" w:oddVBand="0" w:evenVBand="0" w:oddHBand="0" w:evenHBand="0" w:firstRowFirstColumn="0" w:firstRowLastColumn="0" w:lastRowFirstColumn="0" w:lastRowLastColumn="0"/>
          <w:trHeight w:val="406"/>
          <w:tblHeader/>
        </w:trPr>
        <w:tc>
          <w:tcPr>
            <w:tcW w:w="5000" w:type="pct"/>
          </w:tcPr>
          <w:p w14:paraId="2C8C62A6" w14:textId="68FA23AC" w:rsidR="00260D3F" w:rsidRPr="00F83C18" w:rsidRDefault="00F83C18" w:rsidP="00F83C18">
            <w:pPr>
              <w:pStyle w:val="ContactInfo"/>
              <w:rPr>
                <w:sz w:val="24"/>
                <w:szCs w:val="24"/>
              </w:rPr>
            </w:pPr>
            <w:r w:rsidRPr="00F83C18">
              <w:rPr>
                <w:sz w:val="24"/>
                <w:szCs w:val="24"/>
              </w:rPr>
              <w:t>Kansas City, MO 64112</w:t>
            </w:r>
            <w:r w:rsidR="00260D3F" w:rsidRPr="00F83C18">
              <w:rPr>
                <w:sz w:val="24"/>
                <w:szCs w:val="24"/>
              </w:rPr>
              <w:t> | </w:t>
            </w:r>
            <w:r w:rsidRPr="00F83C18">
              <w:rPr>
                <w:sz w:val="24"/>
                <w:szCs w:val="24"/>
              </w:rPr>
              <w:t>816-977-1745</w:t>
            </w:r>
            <w:r w:rsidR="00260D3F" w:rsidRPr="00F83C18">
              <w:rPr>
                <w:sz w:val="24"/>
                <w:szCs w:val="24"/>
              </w:rPr>
              <w:t> | </w:t>
            </w:r>
            <w:r w:rsidRPr="00F83C18">
              <w:rPr>
                <w:sz w:val="24"/>
                <w:szCs w:val="24"/>
              </w:rPr>
              <w:t>dylanraydev@gmail.com</w:t>
            </w:r>
          </w:p>
        </w:tc>
      </w:tr>
    </w:tbl>
    <w:p w14:paraId="4919391C" w14:textId="1B234F84" w:rsidR="00C067C5" w:rsidRPr="00843164" w:rsidRDefault="00F83C18" w:rsidP="002563E8">
      <w:pPr>
        <w:pStyle w:val="Heading1"/>
      </w:pPr>
      <w:r>
        <w:t>SUMMARY</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843164" w14:paraId="05CC2087"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67B0D444" w14:textId="64EEBC02" w:rsidR="00260D3F" w:rsidRPr="00F83C18" w:rsidRDefault="00F83C18">
            <w:pPr>
              <w:rPr>
                <w:sz w:val="24"/>
                <w:szCs w:val="24"/>
              </w:rPr>
            </w:pPr>
            <w:r w:rsidRPr="00F83C18">
              <w:rPr>
                <w:sz w:val="24"/>
                <w:szCs w:val="24"/>
              </w:rPr>
              <w:t xml:space="preserve">As a software development student at Metropolitan Community College, I have gained a strong foundation in programming concepts and software development practices. Through coursework and projects, I have developed skills in languages such as Java, Python, </w:t>
            </w:r>
            <w:r>
              <w:rPr>
                <w:sz w:val="24"/>
                <w:szCs w:val="24"/>
              </w:rPr>
              <w:t>and C++</w:t>
            </w:r>
            <w:r w:rsidRPr="00F83C18">
              <w:rPr>
                <w:sz w:val="24"/>
                <w:szCs w:val="24"/>
              </w:rPr>
              <w:t xml:space="preserve">, as well as experience with database design and web development. I am committed to staying </w:t>
            </w:r>
            <w:r w:rsidRPr="00F83C18">
              <w:rPr>
                <w:sz w:val="24"/>
                <w:szCs w:val="24"/>
              </w:rPr>
              <w:t>up to date</w:t>
            </w:r>
            <w:r w:rsidRPr="00F83C18">
              <w:rPr>
                <w:sz w:val="24"/>
                <w:szCs w:val="24"/>
              </w:rPr>
              <w:t xml:space="preserve"> with the latest technologies and best practices in the field. Additionally, I am a dedicated team player who thrives in collaborative environments and values open communication.</w:t>
            </w:r>
          </w:p>
        </w:tc>
      </w:tr>
    </w:tbl>
    <w:p w14:paraId="03089D22" w14:textId="26A6948C" w:rsidR="00126049" w:rsidRPr="00843164" w:rsidRDefault="008D1FD7" w:rsidP="002563E8">
      <w:pPr>
        <w:pStyle w:val="Heading1"/>
      </w:pPr>
      <w:r>
        <w:t>education</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260D3F" w:rsidRPr="00843164" w14:paraId="76A24CFA" w14:textId="77777777" w:rsidTr="00B77A9E">
        <w:trPr>
          <w:cnfStyle w:val="100000000000" w:firstRow="1" w:lastRow="0" w:firstColumn="0" w:lastColumn="0" w:oddVBand="0" w:evenVBand="0" w:oddHBand="0" w:evenHBand="0" w:firstRowFirstColumn="0" w:firstRowLastColumn="0" w:lastRowFirstColumn="0" w:lastRowLastColumn="0"/>
          <w:trHeight w:val="1799"/>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AF2443" w14:textId="77777777" w:rsidR="00B77A9E" w:rsidRPr="00C42D71" w:rsidRDefault="008D1FD7" w:rsidP="00B77A9E">
            <w:pPr>
              <w:rPr>
                <w:b/>
                <w:bCs/>
                <w:sz w:val="24"/>
                <w:szCs w:val="24"/>
              </w:rPr>
            </w:pPr>
            <w:r w:rsidRPr="00C42D71">
              <w:rPr>
                <w:b/>
                <w:bCs/>
                <w:sz w:val="24"/>
                <w:szCs w:val="24"/>
              </w:rPr>
              <w:t xml:space="preserve">Associates </w:t>
            </w:r>
            <w:r w:rsidR="00B77A9E" w:rsidRPr="00C42D71">
              <w:rPr>
                <w:b/>
                <w:bCs/>
                <w:sz w:val="24"/>
                <w:szCs w:val="24"/>
              </w:rPr>
              <w:t>of</w:t>
            </w:r>
            <w:r w:rsidRPr="00C42D71">
              <w:rPr>
                <w:b/>
                <w:bCs/>
                <w:sz w:val="24"/>
                <w:szCs w:val="24"/>
              </w:rPr>
              <w:t xml:space="preserve"> Applied Science</w:t>
            </w:r>
            <w:r w:rsidR="00B77A9E" w:rsidRPr="00C42D71">
              <w:rPr>
                <w:b/>
                <w:bCs/>
                <w:sz w:val="24"/>
                <w:szCs w:val="24"/>
              </w:rPr>
              <w:t xml:space="preserve"> – Software Development</w:t>
            </w:r>
          </w:p>
          <w:p w14:paraId="4F8E6D4D" w14:textId="40419996" w:rsidR="00B77A9E" w:rsidRDefault="00B77A9E" w:rsidP="00B77A9E">
            <w:pPr>
              <w:ind w:left="720"/>
            </w:pPr>
            <w:r w:rsidRPr="00B77A9E">
              <w:rPr>
                <w:sz w:val="24"/>
                <w:szCs w:val="24"/>
              </w:rPr>
              <w:t>Metropolitan Community College, 2023</w:t>
            </w:r>
          </w:p>
          <w:p w14:paraId="3F6689AE" w14:textId="77777777" w:rsidR="00B77A9E" w:rsidRDefault="00B77A9E" w:rsidP="00B77A9E"/>
          <w:p w14:paraId="2636053F" w14:textId="7231783A" w:rsidR="00B77A9E" w:rsidRDefault="00C42D71" w:rsidP="00B77A9E">
            <w:pPr>
              <w:rPr>
                <w:b/>
                <w:bCs/>
              </w:rPr>
            </w:pPr>
            <w:r>
              <w:rPr>
                <w:b/>
                <w:bCs/>
              </w:rPr>
              <w:t>Cybersecurity Certification</w:t>
            </w:r>
          </w:p>
          <w:p w14:paraId="7C80DCC4" w14:textId="12797A82" w:rsidR="00B77A9E" w:rsidRPr="00843164" w:rsidRDefault="00C42D71" w:rsidP="00C42D71">
            <w:pPr>
              <w:ind w:left="720"/>
            </w:pPr>
            <w:r w:rsidRPr="00B77A9E">
              <w:rPr>
                <w:sz w:val="24"/>
                <w:szCs w:val="24"/>
              </w:rPr>
              <w:t>Metropolitan Community College, 202</w:t>
            </w:r>
            <w:r>
              <w:rPr>
                <w:sz w:val="24"/>
                <w:szCs w:val="24"/>
              </w:rPr>
              <w:t>2</w:t>
            </w:r>
          </w:p>
        </w:tc>
      </w:tr>
    </w:tbl>
    <w:p w14:paraId="6CF9287E" w14:textId="6A6F3263" w:rsidR="00843164" w:rsidRPr="00843164" w:rsidRDefault="008D1FD7" w:rsidP="00843164">
      <w:pPr>
        <w:pStyle w:val="Heading1"/>
      </w:pPr>
      <w:r>
        <w:t>Skills and Abilites</w:t>
      </w:r>
    </w:p>
    <w:tbl>
      <w:tblPr>
        <w:tblStyle w:val="ResumeTable"/>
        <w:tblW w:w="5000" w:type="pct"/>
        <w:tblLook w:val="0620" w:firstRow="1" w:lastRow="0" w:firstColumn="0" w:lastColumn="0" w:noHBand="1" w:noVBand="1"/>
        <w:tblDescription w:val="Education table"/>
      </w:tblPr>
      <w:tblGrid>
        <w:gridCol w:w="1657"/>
        <w:gridCol w:w="7415"/>
      </w:tblGrid>
      <w:tr w:rsidR="00843164" w:rsidRPr="00843164" w14:paraId="2CD51CD6"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2D935380" w14:textId="23CA3486" w:rsidR="00843164" w:rsidRPr="00843164" w:rsidRDefault="00843164" w:rsidP="00297EBC">
            <w:pPr>
              <w:pStyle w:val="Date"/>
            </w:pPr>
          </w:p>
        </w:tc>
        <w:tc>
          <w:tcPr>
            <w:tcW w:w="4087" w:type="pct"/>
          </w:tcPr>
          <w:p w14:paraId="17BBDBB3" w14:textId="1029846E" w:rsidR="008D1FD7" w:rsidRPr="008D1FD7" w:rsidRDefault="008D1FD7" w:rsidP="008D1FD7">
            <w:pPr>
              <w:pStyle w:val="ListParagraph"/>
              <w:numPr>
                <w:ilvl w:val="0"/>
                <w:numId w:val="15"/>
              </w:numPr>
              <w:rPr>
                <w:sz w:val="24"/>
                <w:szCs w:val="24"/>
              </w:rPr>
            </w:pPr>
            <w:r w:rsidRPr="008D1FD7">
              <w:rPr>
                <w:sz w:val="24"/>
                <w:szCs w:val="24"/>
              </w:rPr>
              <w:t>Java</w:t>
            </w:r>
          </w:p>
          <w:p w14:paraId="1CE8125C" w14:textId="77777777" w:rsidR="008D1FD7" w:rsidRPr="008D1FD7" w:rsidRDefault="008D1FD7" w:rsidP="008D1FD7">
            <w:pPr>
              <w:pStyle w:val="ListParagraph"/>
              <w:numPr>
                <w:ilvl w:val="0"/>
                <w:numId w:val="15"/>
              </w:numPr>
              <w:rPr>
                <w:sz w:val="24"/>
                <w:szCs w:val="24"/>
              </w:rPr>
            </w:pPr>
            <w:r w:rsidRPr="008D1FD7">
              <w:rPr>
                <w:sz w:val="24"/>
                <w:szCs w:val="24"/>
              </w:rPr>
              <w:t>Python</w:t>
            </w:r>
          </w:p>
          <w:p w14:paraId="0E150CF8" w14:textId="77777777" w:rsidR="008D1FD7" w:rsidRPr="008D1FD7" w:rsidRDefault="008D1FD7" w:rsidP="008D1FD7">
            <w:pPr>
              <w:pStyle w:val="ListParagraph"/>
              <w:numPr>
                <w:ilvl w:val="0"/>
                <w:numId w:val="15"/>
              </w:numPr>
              <w:rPr>
                <w:sz w:val="24"/>
                <w:szCs w:val="24"/>
              </w:rPr>
            </w:pPr>
            <w:r w:rsidRPr="008D1FD7">
              <w:rPr>
                <w:sz w:val="24"/>
                <w:szCs w:val="24"/>
              </w:rPr>
              <w:t>C++</w:t>
            </w:r>
          </w:p>
          <w:p w14:paraId="589F4CC0" w14:textId="77777777" w:rsidR="008D1FD7" w:rsidRPr="008D1FD7" w:rsidRDefault="008D1FD7" w:rsidP="008D1FD7">
            <w:pPr>
              <w:pStyle w:val="ListParagraph"/>
              <w:numPr>
                <w:ilvl w:val="0"/>
                <w:numId w:val="15"/>
              </w:numPr>
              <w:rPr>
                <w:sz w:val="24"/>
                <w:szCs w:val="24"/>
              </w:rPr>
            </w:pPr>
            <w:r w:rsidRPr="008D1FD7">
              <w:rPr>
                <w:sz w:val="24"/>
                <w:szCs w:val="24"/>
              </w:rPr>
              <w:t>HTML</w:t>
            </w:r>
          </w:p>
          <w:p w14:paraId="7250469A" w14:textId="77777777" w:rsidR="008D1FD7" w:rsidRPr="008D1FD7" w:rsidRDefault="008D1FD7" w:rsidP="008D1FD7">
            <w:pPr>
              <w:pStyle w:val="ListParagraph"/>
              <w:numPr>
                <w:ilvl w:val="0"/>
                <w:numId w:val="15"/>
              </w:numPr>
              <w:rPr>
                <w:sz w:val="24"/>
                <w:szCs w:val="24"/>
              </w:rPr>
            </w:pPr>
            <w:r w:rsidRPr="008D1FD7">
              <w:rPr>
                <w:sz w:val="24"/>
                <w:szCs w:val="24"/>
              </w:rPr>
              <w:t>CSS</w:t>
            </w:r>
          </w:p>
          <w:p w14:paraId="0CB16E85" w14:textId="77777777" w:rsidR="008D1FD7" w:rsidRPr="008D1FD7" w:rsidRDefault="008D1FD7" w:rsidP="008D1FD7">
            <w:pPr>
              <w:pStyle w:val="ListParagraph"/>
              <w:numPr>
                <w:ilvl w:val="0"/>
                <w:numId w:val="15"/>
              </w:numPr>
              <w:rPr>
                <w:sz w:val="24"/>
                <w:szCs w:val="24"/>
              </w:rPr>
            </w:pPr>
            <w:r w:rsidRPr="008D1FD7">
              <w:rPr>
                <w:sz w:val="24"/>
                <w:szCs w:val="24"/>
              </w:rPr>
              <w:t>JavaScript</w:t>
            </w:r>
          </w:p>
          <w:p w14:paraId="0DE99F70" w14:textId="77777777" w:rsidR="008D1FD7" w:rsidRPr="008D1FD7" w:rsidRDefault="008D1FD7" w:rsidP="008D1FD7">
            <w:pPr>
              <w:pStyle w:val="ListParagraph"/>
              <w:numPr>
                <w:ilvl w:val="0"/>
                <w:numId w:val="15"/>
              </w:numPr>
              <w:rPr>
                <w:sz w:val="24"/>
                <w:szCs w:val="24"/>
              </w:rPr>
            </w:pPr>
            <w:r w:rsidRPr="008D1FD7">
              <w:rPr>
                <w:sz w:val="24"/>
                <w:szCs w:val="24"/>
              </w:rPr>
              <w:t>C#</w:t>
            </w:r>
          </w:p>
          <w:p w14:paraId="56964B3A" w14:textId="77777777" w:rsidR="008D1FD7" w:rsidRPr="008D1FD7" w:rsidRDefault="008D1FD7" w:rsidP="008D1FD7">
            <w:pPr>
              <w:pStyle w:val="ListParagraph"/>
              <w:numPr>
                <w:ilvl w:val="0"/>
                <w:numId w:val="15"/>
              </w:numPr>
              <w:rPr>
                <w:sz w:val="24"/>
                <w:szCs w:val="24"/>
              </w:rPr>
            </w:pPr>
            <w:r w:rsidRPr="008D1FD7">
              <w:rPr>
                <w:sz w:val="24"/>
                <w:szCs w:val="24"/>
              </w:rPr>
              <w:t>PHP</w:t>
            </w:r>
          </w:p>
          <w:p w14:paraId="5ED0CB1B" w14:textId="77777777" w:rsidR="008D1FD7" w:rsidRPr="008D1FD7" w:rsidRDefault="008D1FD7" w:rsidP="008D1FD7">
            <w:pPr>
              <w:pStyle w:val="ListParagraph"/>
              <w:numPr>
                <w:ilvl w:val="0"/>
                <w:numId w:val="15"/>
              </w:numPr>
              <w:rPr>
                <w:sz w:val="24"/>
                <w:szCs w:val="24"/>
              </w:rPr>
            </w:pPr>
            <w:r w:rsidRPr="008D1FD7">
              <w:rPr>
                <w:sz w:val="24"/>
                <w:szCs w:val="24"/>
              </w:rPr>
              <w:t>Problem Solving</w:t>
            </w:r>
          </w:p>
          <w:p w14:paraId="0B0CBF40" w14:textId="77777777" w:rsidR="008D1FD7" w:rsidRPr="008D1FD7" w:rsidRDefault="008D1FD7" w:rsidP="008D1FD7">
            <w:pPr>
              <w:pStyle w:val="ListParagraph"/>
              <w:numPr>
                <w:ilvl w:val="0"/>
                <w:numId w:val="15"/>
              </w:numPr>
              <w:rPr>
                <w:sz w:val="24"/>
                <w:szCs w:val="24"/>
              </w:rPr>
            </w:pPr>
            <w:r w:rsidRPr="008D1FD7">
              <w:rPr>
                <w:sz w:val="24"/>
                <w:szCs w:val="24"/>
              </w:rPr>
              <w:t>Teamwork</w:t>
            </w:r>
          </w:p>
          <w:p w14:paraId="07F7145E" w14:textId="535D4F90" w:rsidR="00843164" w:rsidRPr="00C42D71" w:rsidRDefault="008D1FD7" w:rsidP="008D1FD7">
            <w:pPr>
              <w:pStyle w:val="ListParagraph"/>
              <w:numPr>
                <w:ilvl w:val="0"/>
                <w:numId w:val="15"/>
              </w:numPr>
              <w:rPr>
                <w:sz w:val="24"/>
                <w:szCs w:val="24"/>
              </w:rPr>
            </w:pPr>
            <w:r w:rsidRPr="008D1FD7">
              <w:rPr>
                <w:sz w:val="24"/>
                <w:szCs w:val="24"/>
              </w:rPr>
              <w:t>Communicatio</w:t>
            </w:r>
            <w:r w:rsidR="00C42D71">
              <w:rPr>
                <w:sz w:val="24"/>
                <w:szCs w:val="24"/>
              </w:rPr>
              <w:t>n</w:t>
            </w:r>
          </w:p>
        </w:tc>
      </w:tr>
    </w:tbl>
    <w:sdt>
      <w:sdtPr>
        <w:alias w:val="Experience heading:"/>
        <w:tag w:val="Experience heading:"/>
        <w:id w:val="899876606"/>
        <w:placeholder>
          <w:docPart w:val="77B4F88D54B142DDAC937E05777FF2DE"/>
        </w:placeholder>
        <w:temporary/>
        <w:showingPlcHdr/>
        <w15:appearance w15:val="hidden"/>
      </w:sdtPr>
      <w:sdtContent>
        <w:p w14:paraId="239B9D18" w14:textId="77777777" w:rsidR="00B77A9E" w:rsidRPr="00843164" w:rsidRDefault="00B77A9E" w:rsidP="00B77A9E">
          <w:pPr>
            <w:pStyle w:val="Heading1"/>
          </w:pPr>
          <w:r w:rsidRPr="00843164">
            <w:t>Experience</w:t>
          </w:r>
        </w:p>
      </w:sdtContent>
    </w:sdt>
    <w:tbl>
      <w:tblPr>
        <w:tblStyle w:val="ResumeTable"/>
        <w:tblW w:w="5256" w:type="pct"/>
        <w:tblInd w:w="-90" w:type="dxa"/>
        <w:tblLook w:val="0620" w:firstRow="1" w:lastRow="0" w:firstColumn="0" w:lastColumn="0" w:noHBand="1" w:noVBand="1"/>
        <w:tblDescription w:val="Experience table"/>
      </w:tblPr>
      <w:tblGrid>
        <w:gridCol w:w="1818"/>
        <w:gridCol w:w="7718"/>
      </w:tblGrid>
      <w:tr w:rsidR="00B77A9E" w:rsidRPr="00843164" w14:paraId="5FEC1C77" w14:textId="77777777" w:rsidTr="00A75C32">
        <w:trPr>
          <w:cnfStyle w:val="100000000000" w:firstRow="1" w:lastRow="0" w:firstColumn="0" w:lastColumn="0" w:oddVBand="0" w:evenVBand="0" w:oddHBand="0" w:evenHBand="0" w:firstRowFirstColumn="0" w:firstRowLastColumn="0" w:lastRowFirstColumn="0" w:lastRowLastColumn="0"/>
          <w:trHeight w:val="5017"/>
          <w:tblHeader/>
        </w:trPr>
        <w:tc>
          <w:tcPr>
            <w:tcW w:w="953" w:type="pct"/>
          </w:tcPr>
          <w:p w14:paraId="23E675CA" w14:textId="77777777" w:rsidR="00B77A9E" w:rsidRPr="005C7BAA" w:rsidRDefault="00B77A9E" w:rsidP="000B1514">
            <w:pPr>
              <w:pStyle w:val="Date"/>
              <w:rPr>
                <w:sz w:val="24"/>
                <w:szCs w:val="24"/>
              </w:rPr>
            </w:pPr>
            <w:r w:rsidRPr="005C7BAA">
              <w:rPr>
                <w:sz w:val="24"/>
                <w:szCs w:val="24"/>
              </w:rPr>
              <w:t>02/2021-Present</w:t>
            </w:r>
          </w:p>
        </w:tc>
        <w:tc>
          <w:tcPr>
            <w:tcW w:w="4047" w:type="pct"/>
          </w:tcPr>
          <w:p w14:paraId="5B419894" w14:textId="77777777" w:rsidR="00B77A9E" w:rsidRPr="005C7BAA" w:rsidRDefault="00B77A9E" w:rsidP="000B1514">
            <w:pPr>
              <w:rPr>
                <w:sz w:val="24"/>
                <w:szCs w:val="24"/>
              </w:rPr>
            </w:pPr>
            <w:r w:rsidRPr="005C7BAA">
              <w:rPr>
                <w:sz w:val="24"/>
                <w:szCs w:val="24"/>
              </w:rPr>
              <w:t>Driver, Uber</w:t>
            </w:r>
          </w:p>
          <w:p w14:paraId="7E874991" w14:textId="77777777" w:rsidR="00B77A9E" w:rsidRDefault="00B77A9E" w:rsidP="000B1514">
            <w:pPr>
              <w:pStyle w:val="ListBullet"/>
              <w:numPr>
                <w:ilvl w:val="0"/>
                <w:numId w:val="16"/>
              </w:numPr>
              <w:rPr>
                <w:sz w:val="24"/>
                <w:szCs w:val="24"/>
              </w:rPr>
            </w:pPr>
            <w:r w:rsidRPr="005C7BAA">
              <w:rPr>
                <w:sz w:val="24"/>
                <w:szCs w:val="24"/>
              </w:rPr>
              <w:t>Provide safe and efficient transportation: As an Uber driver, your primary responsibility is to transport passengers to their desired destinations in a safe and timely manne</w:t>
            </w:r>
            <w:r>
              <w:rPr>
                <w:sz w:val="24"/>
                <w:szCs w:val="24"/>
              </w:rPr>
              <w:t>r.</w:t>
            </w:r>
          </w:p>
          <w:p w14:paraId="271E3DC8" w14:textId="77777777" w:rsidR="00B77A9E" w:rsidRDefault="00B77A9E" w:rsidP="000B1514">
            <w:pPr>
              <w:pStyle w:val="ListBullet"/>
              <w:numPr>
                <w:ilvl w:val="0"/>
                <w:numId w:val="16"/>
              </w:numPr>
              <w:rPr>
                <w:sz w:val="24"/>
                <w:szCs w:val="24"/>
              </w:rPr>
            </w:pPr>
            <w:r w:rsidRPr="005C7BAA">
              <w:rPr>
                <w:sz w:val="24"/>
                <w:szCs w:val="24"/>
              </w:rPr>
              <w:t xml:space="preserve">Provide excellent customer service: As an Uber driver, </w:t>
            </w:r>
            <w:r>
              <w:rPr>
                <w:sz w:val="24"/>
                <w:szCs w:val="24"/>
              </w:rPr>
              <w:t xml:space="preserve">you are </w:t>
            </w:r>
            <w:r w:rsidRPr="005C7BAA">
              <w:rPr>
                <w:sz w:val="24"/>
                <w:szCs w:val="24"/>
              </w:rPr>
              <w:t>responsible for providing a high level of customer service to your passengers, including being friendly, professional, and responsive to their needs.</w:t>
            </w:r>
          </w:p>
          <w:p w14:paraId="4E34F01B" w14:textId="77777777" w:rsidR="00B77A9E" w:rsidRPr="005C7BAA" w:rsidRDefault="00B77A9E" w:rsidP="000B1514">
            <w:pPr>
              <w:pStyle w:val="ListBullet"/>
              <w:numPr>
                <w:ilvl w:val="0"/>
                <w:numId w:val="16"/>
              </w:numPr>
              <w:rPr>
                <w:sz w:val="24"/>
                <w:szCs w:val="24"/>
              </w:rPr>
            </w:pPr>
            <w:r>
              <w:rPr>
                <w:sz w:val="24"/>
                <w:szCs w:val="24"/>
              </w:rPr>
              <w:t xml:space="preserve">Being self-motivated: </w:t>
            </w:r>
            <w:r w:rsidRPr="00864606">
              <w:rPr>
                <w:sz w:val="24"/>
                <w:szCs w:val="24"/>
              </w:rPr>
              <w:t>As an Uber driver, you won't have a boss looking over your shoulder, so you'll need to be able to work independently and take responsibility for your own success. This means setting goals for yourself, tracking your progress, and continually seeking opportunities to improve your service and increase your earnings.</w:t>
            </w:r>
          </w:p>
        </w:tc>
      </w:tr>
      <w:tr w:rsidR="00B77A9E" w:rsidRPr="00843164" w14:paraId="24B95DFE" w14:textId="77777777" w:rsidTr="00A75C32">
        <w:trPr>
          <w:trHeight w:val="6546"/>
        </w:trPr>
        <w:tc>
          <w:tcPr>
            <w:tcW w:w="953" w:type="pct"/>
          </w:tcPr>
          <w:p w14:paraId="000CE736" w14:textId="77777777" w:rsidR="00B77A9E" w:rsidRPr="008D1FD7" w:rsidRDefault="00B77A9E" w:rsidP="000B1514">
            <w:pPr>
              <w:pStyle w:val="Date"/>
              <w:rPr>
                <w:sz w:val="24"/>
                <w:szCs w:val="24"/>
              </w:rPr>
            </w:pPr>
            <w:r w:rsidRPr="008D1FD7">
              <w:rPr>
                <w:sz w:val="24"/>
                <w:szCs w:val="24"/>
              </w:rPr>
              <w:t>11/2019-02/2021</w:t>
            </w:r>
          </w:p>
        </w:tc>
        <w:tc>
          <w:tcPr>
            <w:tcW w:w="4047" w:type="pct"/>
          </w:tcPr>
          <w:p w14:paraId="0A0EBE44" w14:textId="77777777" w:rsidR="00B77A9E" w:rsidRPr="008D1FD7" w:rsidRDefault="00B77A9E" w:rsidP="000B1514">
            <w:pPr>
              <w:rPr>
                <w:sz w:val="24"/>
                <w:szCs w:val="24"/>
              </w:rPr>
            </w:pPr>
            <w:r w:rsidRPr="008D1FD7">
              <w:rPr>
                <w:sz w:val="24"/>
                <w:szCs w:val="24"/>
              </w:rPr>
              <w:t>Line Cook, Jack Stack BBQ</w:t>
            </w:r>
          </w:p>
          <w:p w14:paraId="72A5DA4B" w14:textId="77777777" w:rsidR="00B77A9E" w:rsidRDefault="00B77A9E" w:rsidP="000B1514">
            <w:pPr>
              <w:pStyle w:val="ListBullet"/>
              <w:numPr>
                <w:ilvl w:val="0"/>
                <w:numId w:val="17"/>
              </w:numPr>
              <w:rPr>
                <w:sz w:val="24"/>
                <w:szCs w:val="24"/>
              </w:rPr>
            </w:pPr>
            <w:r w:rsidRPr="008D1FD7">
              <w:rPr>
                <w:sz w:val="24"/>
                <w:szCs w:val="24"/>
              </w:rPr>
              <w:t>Meet customer orders and special requests: You'll need to be able to prioritize and manage multiple orders at once, while also accommodating special requests from customers and ensuring that each dish meets the restaurant's standards for quality and presentation.</w:t>
            </w:r>
          </w:p>
          <w:p w14:paraId="5FB46174" w14:textId="77777777" w:rsidR="00B77A9E" w:rsidRDefault="00B77A9E" w:rsidP="000B1514">
            <w:pPr>
              <w:pStyle w:val="ListBullet"/>
              <w:numPr>
                <w:ilvl w:val="0"/>
                <w:numId w:val="17"/>
              </w:numPr>
              <w:rPr>
                <w:sz w:val="24"/>
                <w:szCs w:val="24"/>
              </w:rPr>
            </w:pPr>
            <w:r w:rsidRPr="008D1FD7">
              <w:rPr>
                <w:sz w:val="24"/>
                <w:szCs w:val="24"/>
              </w:rPr>
              <w:t>Collaborate with kitchen staff: You'll work closely with other kitchen staff members, including chefs, prep cooks, and dishwashers, to ensure that food is prepared and cooked in a timely and efficient manner.</w:t>
            </w:r>
          </w:p>
          <w:p w14:paraId="260B90A9" w14:textId="48EF683E" w:rsidR="00A75C32" w:rsidRPr="00A75C32" w:rsidRDefault="00B77A9E" w:rsidP="00A75C32">
            <w:pPr>
              <w:pStyle w:val="ListBullet"/>
              <w:numPr>
                <w:ilvl w:val="0"/>
                <w:numId w:val="17"/>
              </w:numPr>
              <w:rPr>
                <w:sz w:val="24"/>
                <w:szCs w:val="24"/>
              </w:rPr>
            </w:pPr>
            <w:r w:rsidRPr="008D1FD7">
              <w:rPr>
                <w:sz w:val="24"/>
                <w:szCs w:val="24"/>
              </w:rPr>
              <w:t>Multitask effectively: As a line cook, you'll need to be able to multitask effectively, managing multiple orders and tasks at once while ensuring that each dish is prepared and cooked to the restaurant's standards. This means prioritizing tasks</w:t>
            </w:r>
            <w:r>
              <w:rPr>
                <w:sz w:val="24"/>
                <w:szCs w:val="24"/>
              </w:rPr>
              <w:t xml:space="preserve"> and </w:t>
            </w:r>
            <w:r w:rsidRPr="008D1FD7">
              <w:rPr>
                <w:sz w:val="24"/>
                <w:szCs w:val="24"/>
              </w:rPr>
              <w:t>staying organized, while still maintaining a high level of quality and efficiency.</w:t>
            </w:r>
          </w:p>
        </w:tc>
      </w:tr>
    </w:tbl>
    <w:p w14:paraId="0AF31AE4" w14:textId="77777777" w:rsidR="00B77A9E" w:rsidRPr="00B77A9E" w:rsidRDefault="00B77A9E" w:rsidP="00B77A9E"/>
    <w:sectPr w:rsidR="00B77A9E" w:rsidRPr="00B77A9E">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5D444" w14:textId="77777777" w:rsidR="00E902A7" w:rsidRDefault="00E902A7">
      <w:pPr>
        <w:spacing w:after="0"/>
      </w:pPr>
      <w:r>
        <w:separator/>
      </w:r>
    </w:p>
    <w:p w14:paraId="40BD2D1D" w14:textId="77777777" w:rsidR="00E902A7" w:rsidRDefault="00E902A7"/>
  </w:endnote>
  <w:endnote w:type="continuationSeparator" w:id="0">
    <w:p w14:paraId="0EEF5A68" w14:textId="77777777" w:rsidR="00E902A7" w:rsidRDefault="00E902A7">
      <w:pPr>
        <w:spacing w:after="0"/>
      </w:pPr>
      <w:r>
        <w:continuationSeparator/>
      </w:r>
    </w:p>
    <w:p w14:paraId="0F6BEF0C" w14:textId="77777777" w:rsidR="00E902A7" w:rsidRDefault="00E90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6DE5"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0B56" w14:textId="77777777" w:rsidR="00E902A7" w:rsidRDefault="00E902A7">
      <w:pPr>
        <w:spacing w:after="0"/>
      </w:pPr>
      <w:r>
        <w:separator/>
      </w:r>
    </w:p>
    <w:p w14:paraId="713BD87B" w14:textId="77777777" w:rsidR="00E902A7" w:rsidRDefault="00E902A7"/>
  </w:footnote>
  <w:footnote w:type="continuationSeparator" w:id="0">
    <w:p w14:paraId="59F2F738" w14:textId="77777777" w:rsidR="00E902A7" w:rsidRDefault="00E902A7">
      <w:pPr>
        <w:spacing w:after="0"/>
      </w:pPr>
      <w:r>
        <w:continuationSeparator/>
      </w:r>
    </w:p>
    <w:p w14:paraId="5903094B" w14:textId="77777777" w:rsidR="00E902A7" w:rsidRDefault="00E902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AAB49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AF1AA3"/>
    <w:multiLevelType w:val="hybridMultilevel"/>
    <w:tmpl w:val="3F20436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20731550"/>
    <w:multiLevelType w:val="hybridMultilevel"/>
    <w:tmpl w:val="88103058"/>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47258"/>
    <w:multiLevelType w:val="hybridMultilevel"/>
    <w:tmpl w:val="CD2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016401">
    <w:abstractNumId w:val="9"/>
  </w:num>
  <w:num w:numId="2" w16cid:durableId="1122574168">
    <w:abstractNumId w:val="9"/>
    <w:lvlOverride w:ilvl="0">
      <w:startOverride w:val="1"/>
    </w:lvlOverride>
  </w:num>
  <w:num w:numId="3" w16cid:durableId="125437320">
    <w:abstractNumId w:val="9"/>
    <w:lvlOverride w:ilvl="0">
      <w:startOverride w:val="1"/>
    </w:lvlOverride>
  </w:num>
  <w:num w:numId="4" w16cid:durableId="1651210391">
    <w:abstractNumId w:val="9"/>
    <w:lvlOverride w:ilvl="0">
      <w:startOverride w:val="1"/>
    </w:lvlOverride>
  </w:num>
  <w:num w:numId="5" w16cid:durableId="1092160297">
    <w:abstractNumId w:val="12"/>
  </w:num>
  <w:num w:numId="6" w16cid:durableId="1725251478">
    <w:abstractNumId w:val="7"/>
  </w:num>
  <w:num w:numId="7" w16cid:durableId="1508865299">
    <w:abstractNumId w:val="6"/>
  </w:num>
  <w:num w:numId="8" w16cid:durableId="860779937">
    <w:abstractNumId w:val="5"/>
  </w:num>
  <w:num w:numId="9" w16cid:durableId="428618447">
    <w:abstractNumId w:val="4"/>
  </w:num>
  <w:num w:numId="10" w16cid:durableId="1977300774">
    <w:abstractNumId w:val="8"/>
  </w:num>
  <w:num w:numId="11" w16cid:durableId="205028809">
    <w:abstractNumId w:val="3"/>
  </w:num>
  <w:num w:numId="12" w16cid:durableId="741413158">
    <w:abstractNumId w:val="2"/>
  </w:num>
  <w:num w:numId="13" w16cid:durableId="622081682">
    <w:abstractNumId w:val="1"/>
  </w:num>
  <w:num w:numId="14" w16cid:durableId="1238977193">
    <w:abstractNumId w:val="0"/>
  </w:num>
  <w:num w:numId="15" w16cid:durableId="1487668313">
    <w:abstractNumId w:val="13"/>
  </w:num>
  <w:num w:numId="16" w16cid:durableId="1239827587">
    <w:abstractNumId w:val="11"/>
  </w:num>
  <w:num w:numId="17" w16cid:durableId="1628782812">
    <w:abstractNumId w:val="10"/>
  </w:num>
  <w:num w:numId="18" w16cid:durableId="173836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18"/>
    <w:rsid w:val="000C0CA7"/>
    <w:rsid w:val="000F2762"/>
    <w:rsid w:val="00126049"/>
    <w:rsid w:val="0014523F"/>
    <w:rsid w:val="00254924"/>
    <w:rsid w:val="002563E8"/>
    <w:rsid w:val="00260D3F"/>
    <w:rsid w:val="004827F9"/>
    <w:rsid w:val="00526C73"/>
    <w:rsid w:val="005C7BAA"/>
    <w:rsid w:val="00650306"/>
    <w:rsid w:val="00693B17"/>
    <w:rsid w:val="00762CE4"/>
    <w:rsid w:val="00797C46"/>
    <w:rsid w:val="00843164"/>
    <w:rsid w:val="00854E7D"/>
    <w:rsid w:val="008551F7"/>
    <w:rsid w:val="00864606"/>
    <w:rsid w:val="008A74DF"/>
    <w:rsid w:val="008B5DC0"/>
    <w:rsid w:val="008D1FD7"/>
    <w:rsid w:val="00931654"/>
    <w:rsid w:val="00A75C32"/>
    <w:rsid w:val="00A82DCC"/>
    <w:rsid w:val="00AD3BE7"/>
    <w:rsid w:val="00B77A9E"/>
    <w:rsid w:val="00C02E26"/>
    <w:rsid w:val="00C067C5"/>
    <w:rsid w:val="00C42D71"/>
    <w:rsid w:val="00CC05D9"/>
    <w:rsid w:val="00CD7582"/>
    <w:rsid w:val="00D0020C"/>
    <w:rsid w:val="00D06E8C"/>
    <w:rsid w:val="00D568D3"/>
    <w:rsid w:val="00D65641"/>
    <w:rsid w:val="00D81F4E"/>
    <w:rsid w:val="00E42361"/>
    <w:rsid w:val="00E76367"/>
    <w:rsid w:val="00E902A7"/>
    <w:rsid w:val="00F25533"/>
    <w:rsid w:val="00F565D9"/>
    <w:rsid w:val="00F6077F"/>
    <w:rsid w:val="00F63B5F"/>
    <w:rsid w:val="00F8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98B"/>
  <w15:chartTrackingRefBased/>
  <w15:docId w15:val="{75511BD5-F3A0-4C28-A98C-83986A3A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3997">
      <w:bodyDiv w:val="1"/>
      <w:marLeft w:val="0"/>
      <w:marRight w:val="0"/>
      <w:marTop w:val="0"/>
      <w:marBottom w:val="0"/>
      <w:divBdr>
        <w:top w:val="none" w:sz="0" w:space="0" w:color="auto"/>
        <w:left w:val="none" w:sz="0" w:space="0" w:color="auto"/>
        <w:bottom w:val="none" w:sz="0" w:space="0" w:color="auto"/>
        <w:right w:val="none" w:sz="0" w:space="0" w:color="auto"/>
      </w:divBdr>
      <w:divsChild>
        <w:div w:id="1818180480">
          <w:marLeft w:val="0"/>
          <w:marRight w:val="0"/>
          <w:marTop w:val="0"/>
          <w:marBottom w:val="0"/>
          <w:divBdr>
            <w:top w:val="single" w:sz="2" w:space="0" w:color="auto"/>
            <w:left w:val="single" w:sz="2" w:space="0" w:color="auto"/>
            <w:bottom w:val="single" w:sz="6" w:space="0" w:color="auto"/>
            <w:right w:val="single" w:sz="2" w:space="0" w:color="auto"/>
          </w:divBdr>
          <w:divsChild>
            <w:div w:id="167853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110521">
                  <w:marLeft w:val="0"/>
                  <w:marRight w:val="0"/>
                  <w:marTop w:val="0"/>
                  <w:marBottom w:val="0"/>
                  <w:divBdr>
                    <w:top w:val="single" w:sz="2" w:space="0" w:color="D9D9E3"/>
                    <w:left w:val="single" w:sz="2" w:space="0" w:color="D9D9E3"/>
                    <w:bottom w:val="single" w:sz="2" w:space="0" w:color="D9D9E3"/>
                    <w:right w:val="single" w:sz="2" w:space="0" w:color="D9D9E3"/>
                  </w:divBdr>
                  <w:divsChild>
                    <w:div w:id="1744327864">
                      <w:marLeft w:val="0"/>
                      <w:marRight w:val="0"/>
                      <w:marTop w:val="0"/>
                      <w:marBottom w:val="0"/>
                      <w:divBdr>
                        <w:top w:val="single" w:sz="2" w:space="0" w:color="D9D9E3"/>
                        <w:left w:val="single" w:sz="2" w:space="0" w:color="D9D9E3"/>
                        <w:bottom w:val="single" w:sz="2" w:space="0" w:color="D9D9E3"/>
                        <w:right w:val="single" w:sz="2" w:space="0" w:color="D9D9E3"/>
                      </w:divBdr>
                      <w:divsChild>
                        <w:div w:id="441151555">
                          <w:marLeft w:val="0"/>
                          <w:marRight w:val="0"/>
                          <w:marTop w:val="0"/>
                          <w:marBottom w:val="0"/>
                          <w:divBdr>
                            <w:top w:val="single" w:sz="2" w:space="0" w:color="D9D9E3"/>
                            <w:left w:val="single" w:sz="2" w:space="0" w:color="D9D9E3"/>
                            <w:bottom w:val="single" w:sz="2" w:space="0" w:color="D9D9E3"/>
                            <w:right w:val="single" w:sz="2" w:space="0" w:color="D9D9E3"/>
                          </w:divBdr>
                          <w:divsChild>
                            <w:div w:id="162118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ab\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B4F88D54B142DDAC937E05777FF2DE"/>
        <w:category>
          <w:name w:val="General"/>
          <w:gallery w:val="placeholder"/>
        </w:category>
        <w:types>
          <w:type w:val="bbPlcHdr"/>
        </w:types>
        <w:behaviors>
          <w:behavior w:val="content"/>
        </w:behaviors>
        <w:guid w:val="{9D123580-0879-4C84-8701-D6A73089EC05}"/>
      </w:docPartPr>
      <w:docPartBody>
        <w:p w:rsidR="00000000" w:rsidRDefault="009629E8" w:rsidP="009629E8">
          <w:pPr>
            <w:pStyle w:val="77B4F88D54B142DDAC937E05777FF2DE"/>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E8"/>
    <w:rsid w:val="009629E8"/>
    <w:rsid w:val="00BD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793BC428F1442BA06C5E680AFF3AF4">
    <w:name w:val="13793BC428F1442BA06C5E680AFF3AF4"/>
  </w:style>
  <w:style w:type="paragraph" w:customStyle="1" w:styleId="37898664BCB3405BADEC3F14695CDE8B">
    <w:name w:val="37898664BCB3405BADEC3F14695CDE8B"/>
  </w:style>
  <w:style w:type="paragraph" w:customStyle="1" w:styleId="6375AE7CD92444618608A9EB3FCE7D55">
    <w:name w:val="6375AE7CD92444618608A9EB3FCE7D55"/>
  </w:style>
  <w:style w:type="paragraph" w:customStyle="1" w:styleId="5DA47F12E96D49E080F5A3D10978D134">
    <w:name w:val="5DA47F12E96D49E080F5A3D10978D134"/>
  </w:style>
  <w:style w:type="paragraph" w:customStyle="1" w:styleId="85B5C7BECEAE4AA99F3B74CCA300AA7B">
    <w:name w:val="85B5C7BECEAE4AA99F3B74CCA300AA7B"/>
  </w:style>
  <w:style w:type="paragraph" w:customStyle="1" w:styleId="27BF52673F6344DFBB2DA37206C06B82">
    <w:name w:val="27BF52673F6344DFBB2DA37206C06B82"/>
  </w:style>
  <w:style w:type="paragraph" w:customStyle="1" w:styleId="DCC70F6443A6421883512B2E742E0CEA">
    <w:name w:val="DCC70F6443A6421883512B2E742E0CEA"/>
  </w:style>
  <w:style w:type="paragraph" w:customStyle="1" w:styleId="0A35D0E48BEC4F4D9C9A0ECA92D403BE">
    <w:name w:val="0A35D0E48BEC4F4D9C9A0ECA92D403BE"/>
  </w:style>
  <w:style w:type="paragraph" w:customStyle="1" w:styleId="F508F1A91B9741BE94BB80B2A27E3865">
    <w:name w:val="F508F1A91B9741BE94BB80B2A27E3865"/>
  </w:style>
  <w:style w:type="paragraph" w:customStyle="1" w:styleId="DFAFC66C5A5B4B3A83B9C637342C5A2A">
    <w:name w:val="DFAFC66C5A5B4B3A83B9C637342C5A2A"/>
  </w:style>
  <w:style w:type="paragraph" w:customStyle="1" w:styleId="E70EEEDAFCCF4C84B330AA9683C64371">
    <w:name w:val="E70EEEDAFCCF4C84B330AA9683C64371"/>
  </w:style>
  <w:style w:type="paragraph" w:customStyle="1" w:styleId="29D4C7C670AD45E4903B55DF360407B7">
    <w:name w:val="29D4C7C670AD45E4903B55DF360407B7"/>
  </w:style>
  <w:style w:type="character" w:styleId="Emphasis">
    <w:name w:val="Emphasis"/>
    <w:basedOn w:val="DefaultParagraphFont"/>
    <w:uiPriority w:val="7"/>
    <w:unhideWhenUsed/>
    <w:qFormat/>
    <w:rPr>
      <w:i/>
      <w:iCs/>
      <w:color w:val="404040" w:themeColor="text1" w:themeTint="BF"/>
    </w:rPr>
  </w:style>
  <w:style w:type="paragraph" w:customStyle="1" w:styleId="92B61BF280A740DDB0E0D9A98FFD3356">
    <w:name w:val="92B61BF280A740DDB0E0D9A98FFD3356"/>
  </w:style>
  <w:style w:type="paragraph" w:customStyle="1" w:styleId="592FF54DA4A34E569A7023A975CAD1D7">
    <w:name w:val="592FF54DA4A34E569A7023A975CAD1D7"/>
  </w:style>
  <w:style w:type="paragraph" w:customStyle="1" w:styleId="6472F326A75241119864550EF584E03F">
    <w:name w:val="6472F326A75241119864550EF584E03F"/>
  </w:style>
  <w:style w:type="paragraph" w:customStyle="1" w:styleId="4C05237318AC4301B953756D4CFF0971">
    <w:name w:val="4C05237318AC4301B953756D4CFF0971"/>
  </w:style>
  <w:style w:type="paragraph" w:customStyle="1" w:styleId="3AF1774986544DA2A00D46C534FD233B">
    <w:name w:val="3AF1774986544DA2A00D46C534FD233B"/>
  </w:style>
  <w:style w:type="paragraph" w:customStyle="1" w:styleId="3B768A78468E48B2806B1288217A25B5">
    <w:name w:val="3B768A78468E48B2806B1288217A25B5"/>
  </w:style>
  <w:style w:type="paragraph" w:customStyle="1" w:styleId="3F2A6070D48A4A84BD85E956A68C1867">
    <w:name w:val="3F2A6070D48A4A84BD85E956A68C1867"/>
  </w:style>
  <w:style w:type="paragraph" w:customStyle="1" w:styleId="E935987D36544A0584D0CECD6A85F7DB">
    <w:name w:val="E935987D36544A0584D0CECD6A85F7DB"/>
  </w:style>
  <w:style w:type="paragraph" w:customStyle="1" w:styleId="6841F28FC424466EB077A53A6EF116D3">
    <w:name w:val="6841F28FC424466EB077A53A6EF116D3"/>
  </w:style>
  <w:style w:type="paragraph" w:customStyle="1" w:styleId="317555D97E2B465F9D3B5D185F1A6A2A">
    <w:name w:val="317555D97E2B465F9D3B5D185F1A6A2A"/>
  </w:style>
  <w:style w:type="paragraph" w:customStyle="1" w:styleId="B4D8092FB81F4CCE983B257D9CDDED7A">
    <w:name w:val="B4D8092FB81F4CCE983B257D9CDDED7A"/>
  </w:style>
  <w:style w:type="paragraph" w:customStyle="1" w:styleId="B96834B86F634A388F1B0F44B7F0812D">
    <w:name w:val="B96834B86F634A388F1B0F44B7F0812D"/>
  </w:style>
  <w:style w:type="paragraph" w:customStyle="1" w:styleId="CDEFDF2D6D1F4A018911E70145CCC5A8">
    <w:name w:val="CDEFDF2D6D1F4A018911E70145CCC5A8"/>
  </w:style>
  <w:style w:type="paragraph" w:customStyle="1" w:styleId="847614BE134F4E3B920F9FBD13B9CB0F">
    <w:name w:val="847614BE134F4E3B920F9FBD13B9CB0F"/>
  </w:style>
  <w:style w:type="paragraph" w:customStyle="1" w:styleId="8DC151011991425DB53F5C8F1CAE8430">
    <w:name w:val="8DC151011991425DB53F5C8F1CAE8430"/>
  </w:style>
  <w:style w:type="paragraph" w:customStyle="1" w:styleId="3AFDF58D6B014ABDA624D88368F9669E">
    <w:name w:val="3AFDF58D6B014ABDA624D88368F9669E"/>
  </w:style>
  <w:style w:type="paragraph" w:customStyle="1" w:styleId="7DF028E14E9942878CD10F638A0D0030">
    <w:name w:val="7DF028E14E9942878CD10F638A0D0030"/>
  </w:style>
  <w:style w:type="paragraph" w:customStyle="1" w:styleId="0F2159F85F83432C8F1E192636C17C27">
    <w:name w:val="0F2159F85F83432C8F1E192636C17C27"/>
    <w:rsid w:val="009629E8"/>
  </w:style>
  <w:style w:type="paragraph" w:customStyle="1" w:styleId="14EAB261DC85419A822ED9BC45A782FA">
    <w:name w:val="14EAB261DC85419A822ED9BC45A782FA"/>
    <w:rsid w:val="009629E8"/>
  </w:style>
  <w:style w:type="paragraph" w:customStyle="1" w:styleId="560FAA4E55C84B33B75F0387708F5B16">
    <w:name w:val="560FAA4E55C84B33B75F0387708F5B16"/>
    <w:rsid w:val="009629E8"/>
  </w:style>
  <w:style w:type="paragraph" w:customStyle="1" w:styleId="E1386BD08CDB4A6AB218A29306AC409C">
    <w:name w:val="E1386BD08CDB4A6AB218A29306AC409C"/>
    <w:rsid w:val="009629E8"/>
  </w:style>
  <w:style w:type="paragraph" w:customStyle="1" w:styleId="77B4F88D54B142DDAC937E05777FF2DE">
    <w:name w:val="77B4F88D54B142DDAC937E05777FF2DE"/>
    <w:rsid w:val="00962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Template>
  <TotalTime>243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 Ray</dc:creator>
  <cp:lastModifiedBy>Dylan Ray</cp:lastModifiedBy>
  <cp:revision>1</cp:revision>
  <dcterms:created xsi:type="dcterms:W3CDTF">2023-05-04T20:16:00Z</dcterms:created>
  <dcterms:modified xsi:type="dcterms:W3CDTF">2023-05-05T00:20:00Z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